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9F373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commentRangeStart w:id="5"/>
      <w:r w:rsidRPr="008B5277">
        <w:rPr>
          <w:noProof/>
          <w:lang w:val="fr-FR" w:eastAsia="zh-CN"/>
        </w:rPr>
        <w:drawing>
          <wp:inline distT="0" distB="0" distL="0" distR="0" wp14:anchorId="60B46CAD" wp14:editId="04BA1E7D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  <w:commentRangeEnd w:id="5"/>
      <w:r w:rsidR="00054016">
        <w:rPr>
          <w:rStyle w:val="CommentReference"/>
        </w:rPr>
        <w:commentReference w:id="5"/>
      </w:r>
    </w:p>
    <w:bookmarkEnd w:id="0"/>
    <w:bookmarkEnd w:id="1"/>
    <w:bookmarkEnd w:id="2"/>
    <w:bookmarkEnd w:id="3"/>
    <w:bookmarkEnd w:id="4"/>
    <w:p w14:paraId="14FD6DB4" w14:textId="77777777" w:rsidR="00C6554A" w:rsidRPr="00F31601" w:rsidRDefault="00F31601" w:rsidP="00C6554A">
      <w:pPr>
        <w:pStyle w:val="Title"/>
        <w:rPr>
          <w:lang w:val="fr-FR"/>
        </w:rPr>
      </w:pPr>
      <w:r w:rsidRPr="00F31601">
        <w:rPr>
          <w:lang w:val="fr-FR"/>
        </w:rPr>
        <w:t>Compte-rendu</w:t>
      </w:r>
    </w:p>
    <w:p w14:paraId="59664D95" w14:textId="77777777" w:rsidR="00C6554A" w:rsidRPr="00F31601" w:rsidRDefault="00F31601" w:rsidP="00C6554A">
      <w:pPr>
        <w:pStyle w:val="Subtitle"/>
        <w:rPr>
          <w:lang w:val="fr-FR"/>
        </w:rPr>
      </w:pPr>
      <w:r w:rsidRPr="00F31601">
        <w:rPr>
          <w:lang w:val="fr-FR"/>
        </w:rPr>
        <w:t>TP 2 – POO : héritage et polymorphisme</w:t>
      </w:r>
    </w:p>
    <w:p w14:paraId="44BB3A00" w14:textId="77777777" w:rsidR="00C6554A" w:rsidRPr="00F31601" w:rsidRDefault="00F31601" w:rsidP="00C6554A">
      <w:pPr>
        <w:pStyle w:val="ContactInfo"/>
        <w:rPr>
          <w:lang w:val="fr-FR"/>
        </w:rPr>
      </w:pPr>
      <w:r w:rsidRPr="00F31601">
        <w:rPr>
          <w:lang w:val="fr-FR"/>
        </w:rPr>
        <w:t>Yohan GRACIA et Zifan YAO</w:t>
      </w:r>
      <w:r w:rsidR="00C6554A" w:rsidRPr="00F31601">
        <w:rPr>
          <w:lang w:val="fr-FR"/>
        </w:rPr>
        <w:t xml:space="preserve"> | </w:t>
      </w:r>
      <w:r w:rsidRPr="00F31601">
        <w:rPr>
          <w:lang w:val="fr-FR"/>
        </w:rPr>
        <w:t>3IF-POO1</w:t>
      </w:r>
      <w:r w:rsidR="00C6554A" w:rsidRPr="00F31601">
        <w:rPr>
          <w:lang w:val="fr-FR"/>
        </w:rPr>
        <w:t xml:space="preserve"> | </w:t>
      </w:r>
      <w:r w:rsidRPr="00F31601">
        <w:rPr>
          <w:lang w:val="fr-FR"/>
        </w:rPr>
        <w:t>Décembre 2016</w:t>
      </w:r>
      <w:r w:rsidR="00C6554A" w:rsidRPr="00F31601">
        <w:rPr>
          <w:lang w:val="fr-FR"/>
        </w:rPr>
        <w:br w:type="page"/>
      </w:r>
    </w:p>
    <w:p w14:paraId="5DACE8EA" w14:textId="77777777" w:rsidR="00C6554A" w:rsidRPr="00F31601" w:rsidRDefault="00F31601" w:rsidP="00F31601">
      <w:pPr>
        <w:pStyle w:val="Title"/>
        <w:rPr>
          <w:lang w:val="fr-FR"/>
        </w:rPr>
      </w:pPr>
      <w:r w:rsidRPr="00F31601">
        <w:rPr>
          <w:lang w:val="fr-FR"/>
        </w:rPr>
        <w:lastRenderedPageBreak/>
        <w:t>Introduction</w:t>
      </w:r>
    </w:p>
    <w:p w14:paraId="4D704DD2" w14:textId="77777777" w:rsidR="00C6554A" w:rsidRDefault="00F31601" w:rsidP="00F31601">
      <w:pPr>
        <w:pStyle w:val="ListBullet"/>
        <w:numPr>
          <w:ilvl w:val="0"/>
          <w:numId w:val="0"/>
        </w:numPr>
        <w:rPr>
          <w:lang w:val="fr-FR"/>
        </w:rPr>
      </w:pPr>
      <w:r w:rsidRPr="00F31601">
        <w:rPr>
          <w:lang w:val="fr-FR"/>
        </w:rPr>
        <w:t>//todo : introduire le sujet brièvement</w:t>
      </w:r>
    </w:p>
    <w:p w14:paraId="686651F2" w14:textId="77777777" w:rsidR="00F31601" w:rsidRDefault="00F31601" w:rsidP="00F31601">
      <w:pPr>
        <w:pStyle w:val="Title"/>
        <w:rPr>
          <w:lang w:val="fr-FR"/>
        </w:rPr>
      </w:pPr>
      <w:r>
        <w:rPr>
          <w:lang w:val="fr-FR"/>
        </w:rPr>
        <w:t>Choix d’implémentation</w:t>
      </w:r>
    </w:p>
    <w:p w14:paraId="386296E4" w14:textId="77777777" w:rsidR="00F31601" w:rsidRDefault="00F31601" w:rsidP="00F31601">
      <w:pPr>
        <w:rPr>
          <w:lang w:val="fr-FR"/>
        </w:rPr>
      </w:pPr>
      <w:r>
        <w:rPr>
          <w:lang w:val="fr-FR"/>
        </w:rPr>
        <w:t>//todo : décrire les choix qu’on a fait : pk l’arbre d’héritage, les algo de rechercge etc</w:t>
      </w:r>
    </w:p>
    <w:p w14:paraId="39438AD6" w14:textId="77777777" w:rsidR="00F31601" w:rsidRDefault="00F31601" w:rsidP="00F31601">
      <w:pPr>
        <w:pStyle w:val="Heading1"/>
        <w:rPr>
          <w:lang w:val="fr-FR"/>
        </w:rPr>
      </w:pPr>
      <w:r>
        <w:rPr>
          <w:lang w:val="fr-FR"/>
        </w:rPr>
        <w:t xml:space="preserve">Arbre d’héritage : </w:t>
      </w:r>
    </w:p>
    <w:p w14:paraId="6F31FDB2" w14:textId="77777777" w:rsidR="00F31601" w:rsidRPr="00F31601" w:rsidRDefault="00F31601" w:rsidP="00F31601">
      <w:pPr>
        <w:rPr>
          <w:lang w:val="fr-FR"/>
        </w:rPr>
      </w:pPr>
      <w:r>
        <w:rPr>
          <w:lang w:val="fr-FR"/>
        </w:rPr>
        <w:t>// graphe d’héritage</w:t>
      </w:r>
    </w:p>
    <w:p w14:paraId="6BDE7A37" w14:textId="77777777" w:rsidR="00F31601" w:rsidRDefault="00F31601" w:rsidP="00F31601">
      <w:pPr>
        <w:pStyle w:val="Heading1"/>
        <w:rPr>
          <w:lang w:val="fr-FR"/>
        </w:rPr>
      </w:pPr>
      <w:r>
        <w:rPr>
          <w:lang w:val="fr-FR"/>
        </w:rPr>
        <w:t xml:space="preserve">Structure de données : </w:t>
      </w:r>
    </w:p>
    <w:p w14:paraId="51038731" w14:textId="77777777" w:rsidR="00F31601" w:rsidRPr="00F31601" w:rsidRDefault="00F31601" w:rsidP="00F31601">
      <w:pPr>
        <w:rPr>
          <w:lang w:val="fr-FR"/>
        </w:rPr>
      </w:pPr>
      <w:r>
        <w:rPr>
          <w:lang w:val="fr-FR"/>
        </w:rPr>
        <w:t>//avec dessin de la mémoire : t’avait raison yohan !</w:t>
      </w:r>
    </w:p>
    <w:p w14:paraId="0F663C58" w14:textId="77777777" w:rsidR="00C6554A" w:rsidRPr="00F31601" w:rsidRDefault="00F31601" w:rsidP="00F31601">
      <w:pPr>
        <w:pStyle w:val="Title"/>
        <w:rPr>
          <w:lang w:val="fr-FR"/>
        </w:rPr>
      </w:pPr>
      <w:commentRangeStart w:id="7"/>
      <w:r w:rsidRPr="00F31601">
        <w:rPr>
          <w:lang w:val="fr-FR"/>
        </w:rPr>
        <w:t>Manuel</w:t>
      </w:r>
      <w:commentRangeEnd w:id="7"/>
      <w:r>
        <w:rPr>
          <w:rStyle w:val="CommentReference"/>
          <w:rFonts w:asciiTheme="minorHAnsi" w:eastAsiaTheme="minorHAnsi" w:hAnsiTheme="minorHAnsi" w:cstheme="minorBidi"/>
          <w:color w:val="595959" w:themeColor="text1" w:themeTint="A6"/>
          <w:kern w:val="0"/>
        </w:rPr>
        <w:commentReference w:id="7"/>
      </w:r>
      <w:r w:rsidRPr="00F31601">
        <w:rPr>
          <w:lang w:val="fr-FR"/>
        </w:rPr>
        <w:t xml:space="preserve"> </w:t>
      </w:r>
    </w:p>
    <w:p w14:paraId="6025B1C4" w14:textId="77777777" w:rsidR="002C74C0" w:rsidRDefault="00F31601" w:rsidP="00F31601">
      <w:pPr>
        <w:rPr>
          <w:lang w:val="fr-FR"/>
        </w:rPr>
      </w:pPr>
      <w:r w:rsidRPr="00F31601">
        <w:rPr>
          <w:lang w:val="fr-FR"/>
        </w:rPr>
        <w:t>//description de chaque classe et utiliosation des methods</w:t>
      </w:r>
    </w:p>
    <w:p w14:paraId="6D697D34" w14:textId="77777777" w:rsidR="00F31601" w:rsidRDefault="00F31601" w:rsidP="00F31601">
      <w:pPr>
        <w:pStyle w:val="Heading1"/>
        <w:rPr>
          <w:lang w:val="fr-FR"/>
        </w:rPr>
      </w:pPr>
      <w:r>
        <w:rPr>
          <w:lang w:val="fr-FR"/>
        </w:rPr>
        <w:t>Classe Trajet :</w:t>
      </w:r>
    </w:p>
    <w:p w14:paraId="02F533A6" w14:textId="77777777" w:rsidR="00F31601" w:rsidRPr="00F31601" w:rsidRDefault="00F31601" w:rsidP="00F31601">
      <w:pPr>
        <w:rPr>
          <w:lang w:val="fr-FR"/>
        </w:rPr>
      </w:pPr>
      <w:r>
        <w:rPr>
          <w:lang w:val="fr-FR"/>
        </w:rPr>
        <w:t>//todo présentation</w:t>
      </w:r>
    </w:p>
    <w:p w14:paraId="13CB1AC9" w14:textId="77777777" w:rsidR="00F31601" w:rsidRDefault="00F31601" w:rsidP="00F31601">
      <w:pPr>
        <w:pStyle w:val="Heading2"/>
        <w:rPr>
          <w:lang w:val="fr-FR"/>
        </w:rPr>
      </w:pPr>
      <w:r>
        <w:rPr>
          <w:lang w:val="fr-FR"/>
        </w:rPr>
        <w:t xml:space="preserve">Constructeur : </w:t>
      </w:r>
    </w:p>
    <w:p w14:paraId="71CF3C54" w14:textId="77777777" w:rsidR="00F31601" w:rsidRPr="00F31601" w:rsidRDefault="00F31601" w:rsidP="00F31601">
      <w:pPr>
        <w:pStyle w:val="Heading2"/>
        <w:rPr>
          <w:lang w:val="fr-FR"/>
        </w:rPr>
      </w:pPr>
      <w:r>
        <w:rPr>
          <w:lang w:val="fr-FR"/>
        </w:rPr>
        <w:t>Méthodes :</w:t>
      </w:r>
    </w:p>
    <w:p w14:paraId="364A52E9" w14:textId="77777777" w:rsidR="00F31601" w:rsidRDefault="00F31601" w:rsidP="00F31601">
      <w:pPr>
        <w:pStyle w:val="Heading1"/>
        <w:rPr>
          <w:lang w:val="fr-FR"/>
        </w:rPr>
      </w:pPr>
      <w:r>
        <w:rPr>
          <w:lang w:val="fr-FR"/>
        </w:rPr>
        <w:t xml:space="preserve">Classe TrajetSimple : </w:t>
      </w:r>
    </w:p>
    <w:p w14:paraId="5C5B79CD" w14:textId="77777777" w:rsidR="00F31601" w:rsidRDefault="00F31601" w:rsidP="00F31601">
      <w:pPr>
        <w:rPr>
          <w:lang w:val="fr-FR"/>
        </w:rPr>
      </w:pPr>
    </w:p>
    <w:p w14:paraId="3C5CA06A" w14:textId="77777777" w:rsidR="00F31601" w:rsidRDefault="00F31601" w:rsidP="00F31601">
      <w:pPr>
        <w:pStyle w:val="Title"/>
        <w:rPr>
          <w:lang w:val="fr-FR"/>
        </w:rPr>
      </w:pPr>
      <w:r>
        <w:rPr>
          <w:lang w:val="fr-FR"/>
        </w:rPr>
        <w:t>Conclusion</w:t>
      </w:r>
    </w:p>
    <w:p w14:paraId="4882CE69" w14:textId="77777777" w:rsidR="00F31601" w:rsidRPr="00F31601" w:rsidRDefault="00F31601" w:rsidP="00F31601">
      <w:pPr>
        <w:rPr>
          <w:lang w:val="fr-FR"/>
        </w:rPr>
      </w:pPr>
      <w:r>
        <w:rPr>
          <w:lang w:val="fr-FR"/>
        </w:rPr>
        <w:t>//todo : faire une conclusion du tp : ce qui a bien marché, ce qui était difficile, ce qu’on a retenu.</w:t>
      </w:r>
    </w:p>
    <w:sectPr w:rsidR="00F31601" w:rsidRPr="00F31601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Zifan Yao" w:date="2016-12-04T17:52:00Z" w:initials="ZY">
    <w:p w14:paraId="5C63D381" w14:textId="21C064EA" w:rsidR="00054016" w:rsidRDefault="00054016">
      <w:pPr>
        <w:pStyle w:val="CommentText"/>
      </w:pPr>
      <w:r>
        <w:rPr>
          <w:rStyle w:val="CommentReference"/>
        </w:rPr>
        <w:annotationRef/>
      </w:r>
      <w:r>
        <w:t>Imaghe à changer</w:t>
      </w:r>
      <w:bookmarkStart w:id="6" w:name="_GoBack"/>
      <w:bookmarkEnd w:id="6"/>
    </w:p>
  </w:comment>
  <w:comment w:id="7" w:author="Zifan Yao" w:date="2016-12-04T17:41:00Z" w:initials="ZY">
    <w:p w14:paraId="73305BA0" w14:textId="77777777" w:rsidR="00F31601" w:rsidRPr="00F31601" w:rsidRDefault="00F31601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F31601">
        <w:rPr>
          <w:lang w:val="fr-FR"/>
        </w:rPr>
        <w:t xml:space="preserve">Pour ce qui est de l’introduction de code, utiliser une police monospace et pk pas un code couleur… </w:t>
      </w:r>
      <w:r>
        <w:rPr>
          <w:lang w:val="fr-FR"/>
        </w:rPr>
        <w:t>à voir si on a le temps.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63D381" w15:done="0"/>
  <w15:commentEx w15:paraId="73305BA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CE455" w14:textId="77777777" w:rsidR="008F48ED" w:rsidRDefault="008F48ED" w:rsidP="00C6554A">
      <w:pPr>
        <w:spacing w:before="0" w:after="0" w:line="240" w:lineRule="auto"/>
      </w:pPr>
      <w:r>
        <w:separator/>
      </w:r>
    </w:p>
  </w:endnote>
  <w:endnote w:type="continuationSeparator" w:id="0">
    <w:p w14:paraId="0FEDE77F" w14:textId="77777777" w:rsidR="008F48ED" w:rsidRDefault="008F48E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B3FAC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5401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F71E7" w14:textId="77777777" w:rsidR="008F48ED" w:rsidRDefault="008F48E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9DFF01E" w14:textId="77777777" w:rsidR="008F48ED" w:rsidRDefault="008F48E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ifan Yao">
    <w15:presenceInfo w15:providerId="Windows Live" w15:userId="4d018e32e32b9c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01"/>
    <w:rsid w:val="00054016"/>
    <w:rsid w:val="002554CD"/>
    <w:rsid w:val="00293B83"/>
    <w:rsid w:val="002B4294"/>
    <w:rsid w:val="00333D0D"/>
    <w:rsid w:val="004C049F"/>
    <w:rsid w:val="005000E2"/>
    <w:rsid w:val="006A3CE7"/>
    <w:rsid w:val="008F48ED"/>
    <w:rsid w:val="00C6554A"/>
    <w:rsid w:val="00CA17C3"/>
    <w:rsid w:val="00ED7C44"/>
    <w:rsid w:val="00F3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1C8582"/>
  <w15:chartTrackingRefBased/>
  <w15:docId w15:val="{8301F81B-B31E-4837-9B1E-F5E95200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ljs-keyword">
    <w:name w:val="hljs-keyword"/>
    <w:basedOn w:val="DefaultParagraphFont"/>
    <w:rsid w:val="00054016"/>
  </w:style>
  <w:style w:type="character" w:customStyle="1" w:styleId="hljs-comment">
    <w:name w:val="hljs-comment"/>
    <w:basedOn w:val="DefaultParagraphFont"/>
    <w:rsid w:val="00054016"/>
  </w:style>
  <w:style w:type="character" w:customStyle="1" w:styleId="hljs-builtin">
    <w:name w:val="hljs-built_in"/>
    <w:basedOn w:val="DefaultParagraphFont"/>
    <w:rsid w:val="00054016"/>
  </w:style>
  <w:style w:type="character" w:customStyle="1" w:styleId="hljs-string">
    <w:name w:val="hljs-string"/>
    <w:basedOn w:val="DefaultParagraphFont"/>
    <w:rsid w:val="00054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fanYao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1B9A6B-A34E-42F4-8EA8-FFEE61159F22}">
  <we:reference id="wa104315019" version="1.0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18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zifan Yao</dc:creator>
  <cp:keywords/>
  <dc:description/>
  <cp:lastModifiedBy>Zifan Yao</cp:lastModifiedBy>
  <cp:revision>2</cp:revision>
  <dcterms:created xsi:type="dcterms:W3CDTF">2016-12-04T16:31:00Z</dcterms:created>
  <dcterms:modified xsi:type="dcterms:W3CDTF">2016-12-04T16:52:00Z</dcterms:modified>
</cp:coreProperties>
</file>